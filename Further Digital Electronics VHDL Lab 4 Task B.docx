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77" w:rsidRDefault="00872D77" w:rsidP="00872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Further Digital Electronics VHDL Lab 4 Task B</w:t>
      </w:r>
    </w:p>
    <w:p w:rsidR="00872D77" w:rsidRDefault="00872D77" w:rsidP="00872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 w:rsidRPr="00872D77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 xml:space="preserve">VHDL Code for d type </w:t>
      </w:r>
      <w:proofErr w:type="spellStart"/>
      <w:r w:rsidRPr="00872D77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flipflop</w:t>
      </w:r>
      <w:proofErr w:type="spellEnd"/>
    </w:p>
    <w:p w:rsid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library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72D7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STD_LOGIC_1164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--D type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flipflop</w:t>
      </w:r>
      <w:proofErr w:type="spell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dff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--clock signal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--data input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q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--data output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--reset signal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dff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dff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flip_flop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--on a rising edge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rising_edge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then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--if reset is high then set data to 0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proofErr w:type="gram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--otherwise, take copy of input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flip_flop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--connect output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q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2C4747" w:rsidRDefault="007C7ACB"/>
    <w:p w:rsidR="00872D77" w:rsidRDefault="00872D77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 w:rsidRPr="00872D77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lastRenderedPageBreak/>
        <w:t>VHDL code for top level shift register</w:t>
      </w:r>
    </w:p>
    <w:p w:rsidR="00872D77" w:rsidRDefault="00872D77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library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72D7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STD_LOGIC_1164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--Bidirectional load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generic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natural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16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ctrl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spellStart"/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 type</w:t>
      </w:r>
      <w:proofErr w:type="gram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ctrl_type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is (hold,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shift_right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shift_left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, load);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data_d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data_q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--loop to generate the shift register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flipflops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and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muxes</w:t>
      </w:r>
      <w:proofErr w:type="spell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shift_reg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to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size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generate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one_dff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work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dff</w:t>
      </w:r>
      <w:proofErr w:type="spell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data_d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),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--connect unique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data_d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line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q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--connect unique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data_q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line, leave one spare q at start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--the control input selects the source for the d inputs of the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flipflops</w:t>
      </w:r>
      <w:proofErr w:type="spellEnd"/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ctrl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data_q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"00"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--hold: take value from self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"11"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--load: take value from input bus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"10"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--shift left: take value from next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flipflop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right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"01"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--shift right: take value from next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flipflop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left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'U'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generate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  <w:proofErr w:type="gram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first</w:t>
      </w:r>
      <w:proofErr w:type="gram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signal in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data_q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is shift in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--last signal in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data_q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is also shift in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--data out is just </w:t>
      </w:r>
      <w:proofErr w:type="spell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data_q</w:t>
      </w:r>
      <w:proofErr w:type="spell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without the signals at the two ends 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--(</w:t>
      </w:r>
      <w:proofErr w:type="gramEnd"/>
      <w:r w:rsidRPr="00872D7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the two ends are the shift in lines)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size </w:t>
      </w:r>
      <w:proofErr w:type="spell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872D7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72D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872D7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872D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872D77" w:rsidRPr="00872D77" w:rsidRDefault="00872D77" w:rsidP="00872D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72D77" w:rsidRDefault="00872D77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</w:p>
    <w:p w:rsidR="00872D77" w:rsidRDefault="00872D77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VHDL test bench</w:t>
      </w:r>
      <w:r w:rsidR="00C826D3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 xml:space="preserve"> for top level shift register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LIBRARY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C826D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std_logic_1164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C826D3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numeric_std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bidi_shift_reg_tb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bidi_shift_reg_tb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bidi_shift_reg_tb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Component Declaration for the Unit </w:t>
      </w:r>
      <w:proofErr w:type="gram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Under</w:t>
      </w:r>
      <w:proofErr w:type="gram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Test (UUT)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</w:t>
      </w:r>
      <w:proofErr w:type="spellEnd"/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ctrl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proofErr w:type="spellEnd"/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COMPONENT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--Inputs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ctrl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--Outputs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signal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Clock period definitions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constant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time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ns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Instantiate the Unit </w:t>
      </w:r>
      <w:proofErr w:type="gram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Under</w:t>
      </w:r>
      <w:proofErr w:type="gram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Test (UUT)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uut</w:t>
      </w:r>
      <w:proofErr w:type="spellEnd"/>
      <w:proofErr w:type="gram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bidi_shift_reg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MAP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ctrl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=&gt;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Clock process definitions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clk_process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proofErr w:type="gramEnd"/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Stimulus process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stim_proc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gram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hold</w:t>
      </w:r>
      <w:proofErr w:type="gram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reset state for 100 ns.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ns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--initial input values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--reset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--start with load mode test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"b13f"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  <w:proofErr w:type="spell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Self test</w:t>
      </w:r>
      <w:proofErr w:type="spell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that load worked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"b13f"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"Load failed"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--Now hold for some clock cycles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"af34"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  <w:proofErr w:type="spell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self test</w:t>
      </w:r>
      <w:proofErr w:type="spell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that loaded value is still present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"b13f"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"Hold failed"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--Reset for left shift test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  <w:proofErr w:type="spell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Self check</w:t>
      </w:r>
      <w:proofErr w:type="spell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that second reset worked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"Reset failed"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--Now test shift left mode, start by shifting one in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--Check that the first bit is shifted in correctly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"0000000000000001"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"Shift left failed."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--shift left and check another 16 times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to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16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loop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--expected output pattern is generated using "</w:t>
      </w:r>
      <w:proofErr w:type="spell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sll</w:t>
      </w:r>
      <w:proofErr w:type="spell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 operator (logical shift left)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sll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gramEnd"/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Shift left test failed. Expected "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integer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image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C826D3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to_integer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sll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 but</w:t>
      </w:r>
      <w:proofErr w:type="gramEnd"/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got "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integer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image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to_integer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"."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loop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--Reset for right shift test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rst</w:t>
      </w:r>
      <w:proofErr w:type="spellEnd"/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--Check reset again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"Reset failed"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--Now test shift right mode, start by shifting one in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ctrl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shift_in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'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--Check that the first bit is shifted in correctly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"1000000000000000"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"Shift right failed."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--shift left and check another 16 times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to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16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loop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clk_period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--expected output pattern is generated using "</w:t>
      </w:r>
      <w:proofErr w:type="spellStart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srl</w:t>
      </w:r>
      <w:proofErr w:type="spellEnd"/>
      <w:r w:rsidRPr="00C826D3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 operator (logical shift right)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assert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"8000"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srl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report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gramEnd"/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Shift right test failed. Expected "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integer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image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C826D3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to_integer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8000"/>
          <w:sz w:val="20"/>
          <w:szCs w:val="20"/>
          <w:lang w:eastAsia="en-GB"/>
        </w:rPr>
        <w:t>sll</w:t>
      </w:r>
      <w:proofErr w:type="spell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 but</w:t>
      </w:r>
      <w:proofErr w:type="gramEnd"/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got "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integer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image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C826D3">
        <w:rPr>
          <w:rFonts w:ascii="Courier New" w:eastAsia="Times New Roman" w:hAnsi="Courier New" w:cs="Courier New"/>
          <w:b/>
          <w:bCs/>
          <w:color w:val="0080FF"/>
          <w:sz w:val="20"/>
          <w:szCs w:val="20"/>
          <w:lang w:eastAsia="en-GB"/>
        </w:rPr>
        <w:t>to_integer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C826D3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data_out</w:t>
      </w:r>
      <w:proofErr w:type="spell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)))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"."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severity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loop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wait</w:t>
      </w:r>
      <w:proofErr w:type="gramEnd"/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Start"/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C826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process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C826D3" w:rsidRP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826D3" w:rsidRDefault="00C826D3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  <w:r w:rsidRPr="00C826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r w:rsidRPr="00C826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F63ABA" w:rsidRDefault="00F63ABA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</w:p>
    <w:p w:rsidR="00F63ABA" w:rsidRPr="00F63ABA" w:rsidRDefault="00F63ABA" w:rsidP="00C826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 w:rsidRPr="00F63AB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lastRenderedPageBreak/>
        <w:t xml:space="preserve">Screenshot of </w:t>
      </w:r>
      <w:proofErr w:type="spellStart"/>
      <w:r w:rsidRPr="00F63ABA"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t>testbench</w:t>
      </w:r>
      <w:proofErr w:type="spellEnd"/>
    </w:p>
    <w:p w:rsidR="00F63ABA" w:rsidRPr="00C826D3" w:rsidRDefault="00F63ABA" w:rsidP="00C826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0259913D" wp14:editId="1504CB1B">
            <wp:extent cx="8820150" cy="33644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83" t="10432" r="50767" b="43746"/>
                    <a:stretch/>
                  </pic:blipFill>
                  <pic:spPr bwMode="auto">
                    <a:xfrm>
                      <a:off x="0" y="0"/>
                      <a:ext cx="8829789" cy="336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6D3" w:rsidRDefault="00C826D3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</w:p>
    <w:p w:rsidR="00462DD7" w:rsidRDefault="00462DD7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br w:type="page"/>
      </w:r>
    </w:p>
    <w:p w:rsidR="00462DD7" w:rsidRDefault="00462DD7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  <w:lastRenderedPageBreak/>
        <w:t>HDL Synthesis report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=========================================================================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*                           HDL Synthesis                               *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=========================================================================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proofErr w:type="gram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Synthesizing Unit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bidi_shift_reg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&gt;.</w:t>
      </w:r>
      <w:proofErr w:type="gramEnd"/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Related source file is "C:\Users\</w:t>
      </w:r>
      <w:r>
        <w:rPr>
          <w:rFonts w:ascii="Arial" w:eastAsia="Times New Roman" w:hAnsi="Arial" w:cs="Arial"/>
          <w:bCs/>
          <w:sz w:val="20"/>
          <w:szCs w:val="20"/>
          <w:lang w:eastAsia="en-GB"/>
        </w:rPr>
        <w:t>*******</w:t>
      </w: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\Digital_Electronics_Labs\Lab_4_task_b\bidi_shift_reg.vhd".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    </w:t>
      </w:r>
      <w:proofErr w:type="gram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size</w:t>
      </w:r>
      <w:proofErr w:type="gram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= 16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&lt;0&gt;&gt;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&lt;1&gt;&gt;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&lt;2&gt;&gt;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&lt;3&gt;&gt;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&lt;4&gt;&gt;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&lt;5&gt;&gt;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&lt;6&gt;&gt;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&lt;7&gt;&gt;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&lt;8&gt;&gt;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&lt;9&gt;&gt;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&lt;10&gt;&gt;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&lt;11&gt;&gt;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&lt;12&gt;&gt;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&lt;13&gt;&gt;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&lt;14&gt;&gt;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4-to-1 multiplexer for signal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data_d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&lt;15&gt;&gt; created at line 35.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Summary: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ab/>
      </w:r>
      <w:proofErr w:type="gram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inferred  16</w:t>
      </w:r>
      <w:proofErr w:type="gram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Multiplexer(s).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Unit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bidi_shift_reg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&gt; synthesized.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proofErr w:type="gram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Synthesizing Unit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dff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&gt;.</w:t>
      </w:r>
      <w:proofErr w:type="gramEnd"/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Related source file is "C:\Users\</w:t>
      </w:r>
      <w:r>
        <w:rPr>
          <w:rFonts w:ascii="Arial" w:eastAsia="Times New Roman" w:hAnsi="Arial" w:cs="Arial"/>
          <w:bCs/>
          <w:sz w:val="20"/>
          <w:szCs w:val="20"/>
          <w:lang w:eastAsia="en-GB"/>
        </w:rPr>
        <w:t>*******</w:t>
      </w: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\Digital_Electronics_Labs\Lab_4_task_b\dff.vhd".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Found 1-bit register for signal &lt;data&gt;.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 Summary: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ab/>
      </w:r>
      <w:proofErr w:type="gram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inferred</w:t>
      </w:r>
      <w:proofErr w:type="gram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  1 D-type flip-flop(s).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lastRenderedPageBreak/>
        <w:t>Unit &lt;</w:t>
      </w:r>
      <w:proofErr w:type="spellStart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dff</w:t>
      </w:r>
      <w:proofErr w:type="spellEnd"/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&gt; synthesized.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=========================================================================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HDL Synthesis Report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Macro Statistics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# Registers                                            : 16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1-bit register                                        : 16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># Multiplexers                                         : 16</w:t>
      </w:r>
    </w:p>
    <w:p w:rsidR="00462DD7" w:rsidRPr="00462DD7" w:rsidRDefault="00462DD7" w:rsidP="00462DD7">
      <w:pPr>
        <w:spacing w:after="0"/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462DD7">
        <w:rPr>
          <w:rFonts w:ascii="Arial" w:eastAsia="Times New Roman" w:hAnsi="Arial" w:cs="Arial"/>
          <w:bCs/>
          <w:sz w:val="20"/>
          <w:szCs w:val="20"/>
          <w:lang w:eastAsia="en-GB"/>
        </w:rPr>
        <w:t xml:space="preserve"> 1-bit 4-to-1 multiplexer                              : 16</w:t>
      </w:r>
    </w:p>
    <w:p w:rsidR="00462DD7" w:rsidRPr="00462DD7" w:rsidRDefault="00462DD7" w:rsidP="00462DD7">
      <w:pPr>
        <w:rPr>
          <w:rFonts w:ascii="Arial" w:eastAsia="Times New Roman" w:hAnsi="Arial" w:cs="Arial"/>
          <w:b/>
          <w:bCs/>
          <w:sz w:val="20"/>
          <w:szCs w:val="20"/>
          <w:u w:val="single"/>
          <w:lang w:eastAsia="en-GB"/>
        </w:rPr>
      </w:pPr>
    </w:p>
    <w:p w:rsidR="00462DD7" w:rsidRPr="007C7ACB" w:rsidRDefault="00462DD7" w:rsidP="00462DD7">
      <w:pPr>
        <w:rPr>
          <w:rFonts w:ascii="Arial" w:eastAsia="Times New Roman" w:hAnsi="Arial" w:cs="Arial"/>
          <w:bCs/>
          <w:sz w:val="20"/>
          <w:szCs w:val="20"/>
          <w:lang w:eastAsia="en-GB"/>
        </w:rPr>
      </w:pPr>
      <w:r w:rsidRPr="007C7ACB">
        <w:rPr>
          <w:rFonts w:ascii="Arial" w:eastAsia="Times New Roman" w:hAnsi="Arial" w:cs="Arial"/>
          <w:bCs/>
          <w:sz w:val="20"/>
          <w:szCs w:val="20"/>
          <w:lang w:eastAsia="en-GB"/>
        </w:rPr>
        <w:t>=========================================================================</w:t>
      </w:r>
    </w:p>
    <w:sectPr w:rsidR="00462DD7" w:rsidRPr="007C7ACB" w:rsidSect="00872D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77"/>
    <w:rsid w:val="00462DD7"/>
    <w:rsid w:val="006A3F7D"/>
    <w:rsid w:val="007C7ACB"/>
    <w:rsid w:val="00872D77"/>
    <w:rsid w:val="00C826D3"/>
    <w:rsid w:val="00E161B9"/>
    <w:rsid w:val="00F6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81">
    <w:name w:val="sc81"/>
    <w:basedOn w:val="DefaultParagraphFont"/>
    <w:rsid w:val="00872D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2D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872D7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872D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DefaultParagraphFont"/>
    <w:rsid w:val="00872D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DefaultParagraphFont"/>
    <w:rsid w:val="00872D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872D7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1">
    <w:name w:val="sc111"/>
    <w:basedOn w:val="DefaultParagraphFont"/>
    <w:rsid w:val="00872D77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31">
    <w:name w:val="sc31"/>
    <w:basedOn w:val="DefaultParagraphFont"/>
    <w:rsid w:val="00872D7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872D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72D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826D3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DefaultParagraphFont"/>
    <w:rsid w:val="00C826D3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81">
    <w:name w:val="sc81"/>
    <w:basedOn w:val="DefaultParagraphFont"/>
    <w:rsid w:val="00872D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2D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872D7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872D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">
    <w:name w:val="sc14"/>
    <w:basedOn w:val="DefaultParagraphFont"/>
    <w:rsid w:val="00872D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DefaultParagraphFont"/>
    <w:rsid w:val="00872D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872D7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1">
    <w:name w:val="sc111"/>
    <w:basedOn w:val="DefaultParagraphFont"/>
    <w:rsid w:val="00872D77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31">
    <w:name w:val="sc31"/>
    <w:basedOn w:val="DefaultParagraphFont"/>
    <w:rsid w:val="00872D7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872D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72D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826D3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DefaultParagraphFont"/>
    <w:rsid w:val="00C826D3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D4E6CE3A.dotm</Template>
  <TotalTime>39</TotalTime>
  <Pages>10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Bailey</dc:creator>
  <cp:lastModifiedBy>Daniel Bailey</cp:lastModifiedBy>
  <cp:revision>4</cp:revision>
  <dcterms:created xsi:type="dcterms:W3CDTF">2015-02-12T12:43:00Z</dcterms:created>
  <dcterms:modified xsi:type="dcterms:W3CDTF">2015-02-12T13:22:00Z</dcterms:modified>
</cp:coreProperties>
</file>